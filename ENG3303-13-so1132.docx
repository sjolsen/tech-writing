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text" w:horzAnchor="page" w:tblpXSpec="center" w:tblpY="1"/>
        <w:tblOverlap w:val="never"/>
        <w:tblW w:w="8640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607"/>
        <w:gridCol w:w="5426"/>
        <w:gridCol w:w="1607"/>
      </w:tblGrid>
      <w:tr w:rsidR="00C510FA" w:rsidRPr="00C510FA">
        <w:trPr>
          <w:gridAfter w:val="1"/>
          <w:wAfter w:w="1607" w:type="dxa"/>
          <w:trHeight w:val="26"/>
        </w:trPr>
        <w:tc>
          <w:tcPr>
            <w:tcW w:w="7033" w:type="dxa"/>
            <w:gridSpan w:val="2"/>
            <w:tcBorders>
              <w:bottom w:val="single" w:sz="4" w:space="0" w:color="auto"/>
            </w:tcBorders>
            <w:vAlign w:val="bottom"/>
          </w:tcPr>
          <w:sdt>
            <w:sdtPr>
              <w:rPr>
                <w:sz w:val="32"/>
                <w:szCs w:val="32"/>
              </w:rPr>
              <w:alias w:val="Author"/>
              <w:id w:val="1159751"/>
              <w:placeholder>
                <w:docPart w:val="69737E63F3514EF2AF454063D4831A21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C510FA" w:rsidRPr="00BB7544" w:rsidRDefault="00C510FA">
                <w:pPr>
                  <w:pStyle w:val="YourName"/>
                  <w:rPr>
                    <w:sz w:val="32"/>
                    <w:szCs w:val="32"/>
                  </w:rPr>
                </w:pPr>
                <w:r w:rsidRPr="00BB7544">
                  <w:rPr>
                    <w:sz w:val="32"/>
                    <w:szCs w:val="32"/>
                  </w:rPr>
                  <w:t>Stuart Olsen</w:t>
                </w:r>
              </w:p>
            </w:sdtContent>
          </w:sdt>
          <w:p w:rsidR="00C510FA" w:rsidRPr="00C510FA" w:rsidRDefault="00C510FA" w:rsidP="006071F6">
            <w:pPr>
              <w:pStyle w:val="ContactInformation"/>
              <w:rPr>
                <w:sz w:val="18"/>
                <w:szCs w:val="18"/>
              </w:rPr>
            </w:pPr>
            <w:r w:rsidRPr="00C510FA">
              <w:rPr>
                <w:sz w:val="18"/>
                <w:szCs w:val="18"/>
              </w:rPr>
              <w:t>1302 Greenhill Dr., Canyon Lake, TX 78133</w:t>
            </w:r>
            <w:r w:rsidRPr="00C510FA">
              <w:rPr>
                <w:rFonts w:ascii="Century Gothic" w:hAnsi="Century Gothic"/>
                <w:sz w:val="18"/>
                <w:szCs w:val="18"/>
              </w:rPr>
              <w:t>−</w:t>
            </w:r>
            <w:r w:rsidRPr="00C510FA">
              <w:rPr>
                <w:sz w:val="18"/>
                <w:szCs w:val="18"/>
              </w:rPr>
              <w:t xml:space="preserve"> 210.482.9474(c) </w:t>
            </w:r>
            <w:r w:rsidRPr="00C510FA">
              <w:rPr>
                <w:rFonts w:ascii="Century Gothic" w:hAnsi="Century Gothic"/>
                <w:sz w:val="18"/>
                <w:szCs w:val="18"/>
              </w:rPr>
              <w:t>–</w:t>
            </w:r>
            <w:r w:rsidRPr="00C510FA">
              <w:rPr>
                <w:sz w:val="18"/>
                <w:szCs w:val="18"/>
              </w:rPr>
              <w:t xml:space="preserve"> so1132@txstate.edu</w:t>
            </w:r>
          </w:p>
        </w:tc>
      </w:tr>
      <w:tr w:rsidR="00591E9C" w:rsidRPr="00C510FA">
        <w:trPr>
          <w:trHeight w:hRule="exact" w:val="720"/>
        </w:trPr>
        <w:tc>
          <w:tcPr>
            <w:tcW w:w="1607" w:type="dxa"/>
          </w:tcPr>
          <w:p w:rsidR="00591E9C" w:rsidRPr="00C510FA" w:rsidRDefault="00591E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33" w:type="dxa"/>
            <w:gridSpan w:val="2"/>
            <w:tcBorders>
              <w:top w:val="single" w:sz="4" w:space="0" w:color="auto"/>
            </w:tcBorders>
          </w:tcPr>
          <w:p w:rsidR="00591E9C" w:rsidRPr="00C510FA" w:rsidRDefault="00591E9C">
            <w:pPr>
              <w:rPr>
                <w:sz w:val="22"/>
                <w:szCs w:val="22"/>
              </w:rPr>
            </w:pPr>
          </w:p>
        </w:tc>
      </w:tr>
      <w:tr w:rsidR="00591E9C" w:rsidRPr="00C510FA">
        <w:tc>
          <w:tcPr>
            <w:tcW w:w="1607" w:type="dxa"/>
          </w:tcPr>
          <w:p w:rsidR="00591E9C" w:rsidRPr="00C510FA" w:rsidRDefault="00FC20B6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>Education</w:t>
            </w:r>
          </w:p>
        </w:tc>
        <w:tc>
          <w:tcPr>
            <w:tcW w:w="7033" w:type="dxa"/>
            <w:gridSpan w:val="2"/>
          </w:tcPr>
          <w:p w:rsidR="00591E9C" w:rsidRPr="00C510FA" w:rsidRDefault="00FC20B6" w:rsidP="00FC20B6">
            <w:pPr>
              <w:pStyle w:val="BodyText"/>
              <w:rPr>
                <w:rFonts w:asciiTheme="majorHAnsi" w:hAnsiTheme="majorHAnsi"/>
                <w:sz w:val="22"/>
                <w:szCs w:val="22"/>
              </w:rPr>
            </w:pPr>
            <w:r w:rsidRPr="00C510FA">
              <w:rPr>
                <w:rFonts w:asciiTheme="majorHAnsi" w:hAnsiTheme="majorHAnsi"/>
                <w:sz w:val="22"/>
                <w:szCs w:val="22"/>
              </w:rPr>
              <w:t>Texas State University</w:t>
            </w:r>
          </w:p>
          <w:p w:rsidR="00FC20B6" w:rsidRPr="00C510FA" w:rsidRDefault="00FC20B6" w:rsidP="00FC20B6">
            <w:pPr>
              <w:pStyle w:val="BodyText"/>
              <w:rPr>
                <w:rFonts w:asciiTheme="majorHAnsi" w:hAnsiTheme="majorHAnsi"/>
                <w:sz w:val="22"/>
                <w:szCs w:val="22"/>
              </w:rPr>
            </w:pPr>
            <w:r w:rsidRPr="00C510FA">
              <w:rPr>
                <w:rFonts w:asciiTheme="majorHAnsi" w:hAnsiTheme="majorHAnsi"/>
                <w:sz w:val="22"/>
                <w:szCs w:val="22"/>
              </w:rPr>
              <w:t>San Marcos, TX 78666</w:t>
            </w:r>
          </w:p>
          <w:p w:rsidR="00FC20B6" w:rsidRPr="00C510FA" w:rsidRDefault="00FC20B6" w:rsidP="00FC20B6">
            <w:pPr>
              <w:pStyle w:val="BodyText"/>
              <w:rPr>
                <w:rFonts w:asciiTheme="majorHAnsi" w:hAnsiTheme="majorHAnsi"/>
                <w:sz w:val="22"/>
                <w:szCs w:val="22"/>
              </w:rPr>
            </w:pPr>
            <w:r w:rsidRPr="00C510FA">
              <w:rPr>
                <w:rFonts w:asciiTheme="majorHAnsi" w:hAnsiTheme="majorHAnsi"/>
                <w:sz w:val="22"/>
                <w:szCs w:val="22"/>
              </w:rPr>
              <w:t>B.S. in Computer Science and Mathematics (est. May 2015)</w:t>
            </w:r>
          </w:p>
          <w:p w:rsidR="00880045" w:rsidRPr="00C510FA" w:rsidRDefault="00880045" w:rsidP="00FC20B6">
            <w:pPr>
              <w:pStyle w:val="BodyText"/>
              <w:rPr>
                <w:rFonts w:asciiTheme="majorHAnsi" w:hAnsiTheme="majorHAnsi"/>
                <w:sz w:val="22"/>
                <w:szCs w:val="22"/>
              </w:rPr>
            </w:pPr>
            <w:r w:rsidRPr="00C510FA">
              <w:rPr>
                <w:rFonts w:asciiTheme="majorHAnsi" w:hAnsiTheme="majorHAnsi"/>
                <w:i/>
                <w:sz w:val="22"/>
                <w:szCs w:val="22"/>
              </w:rPr>
              <w:t>Magna cum Laude</w:t>
            </w:r>
          </w:p>
        </w:tc>
      </w:tr>
      <w:tr w:rsidR="00591E9C" w:rsidRPr="00C510FA">
        <w:tc>
          <w:tcPr>
            <w:tcW w:w="1607" w:type="dxa"/>
          </w:tcPr>
          <w:p w:rsidR="00591E9C" w:rsidRPr="00C510FA" w:rsidRDefault="005F07AC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 xml:space="preserve">Work </w:t>
            </w:r>
            <w:r w:rsidR="00B514F3" w:rsidRPr="00C510FA">
              <w:rPr>
                <w:sz w:val="22"/>
                <w:szCs w:val="22"/>
              </w:rPr>
              <w:t>Experience</w:t>
            </w:r>
          </w:p>
        </w:tc>
        <w:tc>
          <w:tcPr>
            <w:tcW w:w="7033" w:type="dxa"/>
            <w:gridSpan w:val="2"/>
          </w:tcPr>
          <w:p w:rsidR="00591E9C" w:rsidRPr="00C510FA" w:rsidRDefault="005F07AC">
            <w:pPr>
              <w:pStyle w:val="JobTitle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>Research Assistant</w:t>
            </w:r>
          </w:p>
          <w:p w:rsidR="00591E9C" w:rsidRPr="00C510FA" w:rsidRDefault="005F07AC">
            <w:pPr>
              <w:pStyle w:val="ContactInformation"/>
              <w:rPr>
                <w:rFonts w:asciiTheme="majorHAnsi" w:hAnsiTheme="majorHAnsi"/>
                <w:sz w:val="22"/>
                <w:szCs w:val="22"/>
              </w:rPr>
            </w:pPr>
            <w:r w:rsidRPr="00C510FA">
              <w:rPr>
                <w:rFonts w:asciiTheme="majorHAnsi" w:hAnsiTheme="majorHAnsi"/>
                <w:sz w:val="22"/>
                <w:szCs w:val="22"/>
              </w:rPr>
              <w:t>Texas State University</w:t>
            </w:r>
            <w:r w:rsidR="00B514F3" w:rsidRPr="00C510FA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C510FA">
              <w:rPr>
                <w:rFonts w:asciiTheme="majorHAnsi" w:hAnsiTheme="majorHAnsi"/>
                <w:sz w:val="22"/>
                <w:szCs w:val="22"/>
              </w:rPr>
              <w:t>San Marcos, TX</w:t>
            </w:r>
          </w:p>
          <w:p w:rsidR="00591E9C" w:rsidRPr="00C510FA" w:rsidRDefault="00141A24">
            <w:pPr>
              <w:pStyle w:val="Dates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278192188"/>
                <w:placeholder>
                  <w:docPart w:val="38FEF7F88EC14B9083820ADECDC72AF1"/>
                </w:placeholder>
                <w:date w:fullDate="2013-05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A0A20" w:rsidRPr="00C510FA">
                  <w:rPr>
                    <w:sz w:val="22"/>
                    <w:szCs w:val="22"/>
                  </w:rPr>
                  <w:t>May 2013</w:t>
                </w:r>
              </w:sdtContent>
            </w:sdt>
            <w:r w:rsidR="00B514F3" w:rsidRPr="00C510FA">
              <w:rPr>
                <w:sz w:val="22"/>
                <w:szCs w:val="22"/>
              </w:rPr>
              <w:t xml:space="preserve"> –</w:t>
            </w:r>
            <w:sdt>
              <w:sdtPr>
                <w:rPr>
                  <w:sz w:val="22"/>
                  <w:szCs w:val="22"/>
                </w:rPr>
                <w:id w:val="278192191"/>
                <w:placeholder>
                  <w:docPart w:val="D0C9EAC5790445DCB51A2D1B191DFA77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55558" w:rsidRPr="00C510FA">
                  <w:rPr>
                    <w:sz w:val="22"/>
                    <w:szCs w:val="22"/>
                  </w:rPr>
                  <w:t>Present</w:t>
                </w:r>
              </w:sdtContent>
            </w:sdt>
            <w:r w:rsidR="00B514F3" w:rsidRPr="00C510FA">
              <w:rPr>
                <w:sz w:val="22"/>
                <w:szCs w:val="22"/>
              </w:rPr>
              <w:t xml:space="preserve"> </w:t>
            </w:r>
          </w:p>
          <w:p w:rsidR="00591E9C" w:rsidRPr="00C510FA" w:rsidRDefault="00736D41">
            <w:pPr>
              <w:pStyle w:val="BodyText"/>
              <w:rPr>
                <w:rFonts w:asciiTheme="majorHAnsi" w:hAnsiTheme="majorHAnsi"/>
                <w:sz w:val="22"/>
                <w:szCs w:val="22"/>
              </w:rPr>
            </w:pPr>
            <w:r w:rsidRPr="00C510FA">
              <w:rPr>
                <w:rFonts w:asciiTheme="majorHAnsi" w:hAnsiTheme="majorHAnsi"/>
                <w:sz w:val="22"/>
                <w:szCs w:val="22"/>
              </w:rPr>
              <w:t>Open Grid Scheduler cluster administrator</w:t>
            </w:r>
          </w:p>
          <w:p w:rsidR="00591E9C" w:rsidRPr="00C510FA" w:rsidRDefault="00736D41">
            <w:pPr>
              <w:pStyle w:val="BodyText"/>
              <w:rPr>
                <w:rFonts w:asciiTheme="majorHAnsi" w:hAnsiTheme="majorHAnsi"/>
                <w:sz w:val="22"/>
                <w:szCs w:val="22"/>
              </w:rPr>
            </w:pPr>
            <w:r w:rsidRPr="00C510FA">
              <w:rPr>
                <w:rFonts w:asciiTheme="majorHAnsi" w:hAnsiTheme="majorHAnsi"/>
                <w:sz w:val="22"/>
                <w:szCs w:val="22"/>
              </w:rPr>
              <w:t>Marcher Online Compiler developer</w:t>
            </w:r>
          </w:p>
          <w:p w:rsidR="00591E9C" w:rsidRPr="00C510FA" w:rsidRDefault="00736D41" w:rsidP="00736D41">
            <w:pPr>
              <w:pStyle w:val="BodyText"/>
              <w:rPr>
                <w:rFonts w:asciiTheme="majorHAnsi" w:hAnsiTheme="majorHAnsi"/>
                <w:sz w:val="22"/>
                <w:szCs w:val="22"/>
              </w:rPr>
            </w:pPr>
            <w:r w:rsidRPr="00C510FA">
              <w:rPr>
                <w:rFonts w:asciiTheme="majorHAnsi" w:hAnsiTheme="majorHAnsi"/>
                <w:sz w:val="22"/>
                <w:szCs w:val="22"/>
              </w:rPr>
              <w:t>HASTE/</w:t>
            </w:r>
            <w:proofErr w:type="spellStart"/>
            <w:r w:rsidRPr="00C510FA">
              <w:rPr>
                <w:rFonts w:asciiTheme="majorHAnsi" w:hAnsiTheme="majorHAnsi"/>
                <w:sz w:val="22"/>
                <w:szCs w:val="22"/>
              </w:rPr>
              <w:t>SQLPhi</w:t>
            </w:r>
            <w:proofErr w:type="spellEnd"/>
            <w:r w:rsidRPr="00C510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FC4A6E" w:rsidRPr="00C510FA">
              <w:rPr>
                <w:rFonts w:asciiTheme="majorHAnsi" w:hAnsiTheme="majorHAnsi"/>
                <w:sz w:val="22"/>
                <w:szCs w:val="22"/>
              </w:rPr>
              <w:t xml:space="preserve">database </w:t>
            </w:r>
            <w:r w:rsidRPr="00C510FA">
              <w:rPr>
                <w:rFonts w:asciiTheme="majorHAnsi" w:hAnsiTheme="majorHAnsi"/>
                <w:sz w:val="22"/>
                <w:szCs w:val="22"/>
              </w:rPr>
              <w:t>developer</w:t>
            </w:r>
          </w:p>
        </w:tc>
      </w:tr>
      <w:tr w:rsidR="00591E9C" w:rsidRPr="00C510FA">
        <w:tc>
          <w:tcPr>
            <w:tcW w:w="1607" w:type="dxa"/>
          </w:tcPr>
          <w:p w:rsidR="00591E9C" w:rsidRPr="00C510FA" w:rsidRDefault="00591E9C">
            <w:pPr>
              <w:rPr>
                <w:sz w:val="22"/>
                <w:szCs w:val="22"/>
              </w:rPr>
            </w:pPr>
          </w:p>
        </w:tc>
        <w:tc>
          <w:tcPr>
            <w:tcW w:w="7033" w:type="dxa"/>
            <w:gridSpan w:val="2"/>
          </w:tcPr>
          <w:p w:rsidR="00591E9C" w:rsidRPr="00C510FA" w:rsidRDefault="00A10373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>Delivery Driver</w:t>
            </w:r>
          </w:p>
          <w:p w:rsidR="00591E9C" w:rsidRPr="00C510FA" w:rsidRDefault="00A10373">
            <w:pPr>
              <w:pStyle w:val="ContactInformation"/>
              <w:rPr>
                <w:sz w:val="22"/>
                <w:szCs w:val="22"/>
              </w:rPr>
            </w:pPr>
            <w:r w:rsidRPr="00C510FA">
              <w:rPr>
                <w:rFonts w:asciiTheme="majorHAnsi" w:hAnsiTheme="majorHAnsi"/>
                <w:sz w:val="22"/>
                <w:szCs w:val="22"/>
              </w:rPr>
              <w:t>Fox’s Pizza Den</w:t>
            </w:r>
            <w:r w:rsidR="00B514F3" w:rsidRPr="00C510FA">
              <w:rPr>
                <w:sz w:val="22"/>
                <w:szCs w:val="22"/>
              </w:rPr>
              <w:t xml:space="preserve">, </w:t>
            </w:r>
            <w:r w:rsidRPr="00C510FA">
              <w:rPr>
                <w:rFonts w:asciiTheme="majorHAnsi" w:hAnsiTheme="majorHAnsi"/>
                <w:sz w:val="22"/>
                <w:szCs w:val="22"/>
              </w:rPr>
              <w:t>Canyon Lake, TX</w:t>
            </w:r>
          </w:p>
          <w:p w:rsidR="00591E9C" w:rsidRPr="00C510FA" w:rsidRDefault="00141A24">
            <w:pPr>
              <w:pStyle w:val="Dates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278192198"/>
                <w:placeholder>
                  <w:docPart w:val="ACC0AF541B684CEA881CD8E6114D536A"/>
                </w:placeholder>
                <w:date w:fullDate="2010-09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10373" w:rsidRPr="00C510FA">
                  <w:rPr>
                    <w:sz w:val="22"/>
                    <w:szCs w:val="22"/>
                  </w:rPr>
                  <w:t>September 2010</w:t>
                </w:r>
              </w:sdtContent>
            </w:sdt>
            <w:r w:rsidR="00B514F3" w:rsidRPr="00C510FA">
              <w:rPr>
                <w:sz w:val="22"/>
                <w:szCs w:val="22"/>
              </w:rPr>
              <w:t xml:space="preserve"> – </w:t>
            </w:r>
            <w:sdt>
              <w:sdtPr>
                <w:rPr>
                  <w:sz w:val="22"/>
                  <w:szCs w:val="22"/>
                </w:rPr>
                <w:id w:val="278192200"/>
                <w:placeholder>
                  <w:docPart w:val="9EFE06E6B7824A80ABA67C5B335493DC"/>
                </w:placeholder>
                <w:date w:fullDate="2012-08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10373" w:rsidRPr="00C510FA">
                  <w:rPr>
                    <w:sz w:val="22"/>
                    <w:szCs w:val="22"/>
                  </w:rPr>
                  <w:t>August 2012</w:t>
                </w:r>
              </w:sdtContent>
            </w:sdt>
          </w:p>
          <w:p w:rsidR="00591E9C" w:rsidRPr="00C510FA" w:rsidRDefault="000B7593">
            <w:pPr>
              <w:pStyle w:val="BodyText"/>
              <w:rPr>
                <w:rFonts w:asciiTheme="majorHAnsi" w:hAnsiTheme="majorHAnsi"/>
                <w:sz w:val="22"/>
                <w:szCs w:val="22"/>
              </w:rPr>
            </w:pPr>
            <w:r w:rsidRPr="00C510FA">
              <w:rPr>
                <w:rFonts w:asciiTheme="majorHAnsi" w:hAnsiTheme="majorHAnsi"/>
                <w:sz w:val="22"/>
                <w:szCs w:val="22"/>
              </w:rPr>
              <w:t>Delivery driver</w:t>
            </w:r>
          </w:p>
          <w:p w:rsidR="00591E9C" w:rsidRPr="00C510FA" w:rsidRDefault="000B7593" w:rsidP="00F06618">
            <w:pPr>
              <w:pStyle w:val="BodyText"/>
              <w:rPr>
                <w:rFonts w:asciiTheme="majorHAnsi" w:hAnsiTheme="majorHAnsi"/>
                <w:sz w:val="22"/>
                <w:szCs w:val="22"/>
              </w:rPr>
            </w:pPr>
            <w:r w:rsidRPr="00C510FA">
              <w:rPr>
                <w:rFonts w:asciiTheme="majorHAnsi" w:hAnsiTheme="majorHAnsi"/>
                <w:sz w:val="22"/>
                <w:szCs w:val="22"/>
              </w:rPr>
              <w:t>Kitchen staff</w:t>
            </w:r>
          </w:p>
        </w:tc>
      </w:tr>
      <w:tr w:rsidR="00591E9C" w:rsidRPr="00C510FA">
        <w:tc>
          <w:tcPr>
            <w:tcW w:w="1607" w:type="dxa"/>
          </w:tcPr>
          <w:p w:rsidR="00591E9C" w:rsidRPr="00C510FA" w:rsidRDefault="0036148E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>Skills</w:t>
            </w:r>
          </w:p>
        </w:tc>
        <w:tc>
          <w:tcPr>
            <w:tcW w:w="7033" w:type="dxa"/>
            <w:gridSpan w:val="2"/>
          </w:tcPr>
          <w:p w:rsidR="00591E9C" w:rsidRPr="00C510FA" w:rsidRDefault="009E286B">
            <w:pPr>
              <w:pStyle w:val="BodyText"/>
              <w:rPr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>Software d</w:t>
            </w:r>
            <w:r w:rsidR="004561D9" w:rsidRPr="00C510FA">
              <w:rPr>
                <w:sz w:val="22"/>
                <w:szCs w:val="22"/>
              </w:rPr>
              <w:t>evelopment</w:t>
            </w:r>
          </w:p>
          <w:p w:rsidR="009E286B" w:rsidRPr="00C510FA" w:rsidRDefault="009E286B">
            <w:pPr>
              <w:pStyle w:val="BodyText"/>
              <w:rPr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>Software testing</w:t>
            </w:r>
          </w:p>
          <w:p w:rsidR="004561D9" w:rsidRPr="00C510FA" w:rsidRDefault="004561D9">
            <w:pPr>
              <w:pStyle w:val="BodyText"/>
              <w:rPr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>Java programming</w:t>
            </w:r>
          </w:p>
          <w:p w:rsidR="00141A24" w:rsidRPr="00C510FA" w:rsidRDefault="004561D9" w:rsidP="00141A24">
            <w:pPr>
              <w:pStyle w:val="BodyText"/>
              <w:rPr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>C/C++ programming</w:t>
            </w:r>
            <w:r w:rsidR="00141A24" w:rsidRPr="00C510FA">
              <w:rPr>
                <w:sz w:val="22"/>
                <w:szCs w:val="22"/>
              </w:rPr>
              <w:t xml:space="preserve"> </w:t>
            </w:r>
          </w:p>
          <w:p w:rsidR="004561D9" w:rsidRPr="00C510FA" w:rsidRDefault="00141A24" w:rsidP="00141A24">
            <w:pPr>
              <w:pStyle w:val="BodyText"/>
              <w:rPr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>Linux system administration</w:t>
            </w:r>
            <w:bookmarkStart w:id="0" w:name="_GoBack"/>
            <w:bookmarkEnd w:id="0"/>
          </w:p>
          <w:p w:rsidR="007603F1" w:rsidRPr="00C510FA" w:rsidRDefault="007603F1">
            <w:pPr>
              <w:pStyle w:val="BodyText"/>
              <w:rPr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>MIPS and IA32 assembly programming</w:t>
            </w:r>
          </w:p>
          <w:p w:rsidR="004561D9" w:rsidRPr="00C510FA" w:rsidRDefault="007603F1" w:rsidP="00141A24">
            <w:pPr>
              <w:pStyle w:val="BodyText"/>
              <w:rPr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>Common Lisp programming</w:t>
            </w:r>
          </w:p>
        </w:tc>
      </w:tr>
      <w:tr w:rsidR="00591E9C" w:rsidRPr="00C510FA">
        <w:tc>
          <w:tcPr>
            <w:tcW w:w="1607" w:type="dxa"/>
          </w:tcPr>
          <w:p w:rsidR="00591E9C" w:rsidRPr="00C510FA" w:rsidRDefault="00B514F3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>References</w:t>
            </w:r>
          </w:p>
        </w:tc>
        <w:tc>
          <w:tcPr>
            <w:tcW w:w="7033" w:type="dxa"/>
            <w:gridSpan w:val="2"/>
          </w:tcPr>
          <w:p w:rsidR="00591E9C" w:rsidRPr="00C510FA" w:rsidRDefault="00B514F3">
            <w:pPr>
              <w:pStyle w:val="BodyText"/>
              <w:rPr>
                <w:sz w:val="22"/>
                <w:szCs w:val="22"/>
              </w:rPr>
            </w:pPr>
            <w:r w:rsidRPr="00C510FA">
              <w:rPr>
                <w:sz w:val="22"/>
                <w:szCs w:val="22"/>
              </w:rPr>
              <w:t>References are available on request.</w:t>
            </w:r>
          </w:p>
        </w:tc>
      </w:tr>
    </w:tbl>
    <w:p w:rsidR="00591E9C" w:rsidRPr="00C510FA" w:rsidRDefault="00591E9C">
      <w:pPr>
        <w:pStyle w:val="BodyText"/>
        <w:rPr>
          <w:sz w:val="22"/>
          <w:szCs w:val="22"/>
        </w:rPr>
      </w:pPr>
    </w:p>
    <w:sectPr w:rsidR="00591E9C" w:rsidRPr="00C510FA" w:rsidSect="00591E9C">
      <w:footerReference w:type="default" r:id="rId8"/>
      <w:pgSz w:w="12240" w:h="15840"/>
      <w:pgMar w:top="720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1F6" w:rsidRDefault="006071F6">
      <w:r>
        <w:separator/>
      </w:r>
    </w:p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</w:endnote>
  <w:endnote w:type="continuationSeparator" w:id="0">
    <w:p w:rsidR="006071F6" w:rsidRDefault="006071F6">
      <w:r>
        <w:continuationSeparator/>
      </w:r>
    </w:p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7" w:rightFromText="187" w:vertAnchor="page" w:horzAnchor="page" w:tblpXSpec="center" w:tblpY="14401"/>
      <w:tblOverlap w:val="never"/>
      <w:tblW w:w="86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29" w:type="dxa"/>
        <w:bottom w:w="72" w:type="dxa"/>
        <w:right w:w="115" w:type="dxa"/>
      </w:tblCellMar>
      <w:tblLook w:val="01E0" w:firstRow="1" w:lastRow="1" w:firstColumn="1" w:lastColumn="1" w:noHBand="0" w:noVBand="0"/>
    </w:tblPr>
    <w:tblGrid>
      <w:gridCol w:w="1613"/>
      <w:gridCol w:w="7027"/>
    </w:tblGrid>
    <w:tr w:rsidR="00591E9C">
      <w:tc>
        <w:tcPr>
          <w:tcW w:w="1613" w:type="dxa"/>
        </w:tcPr>
        <w:p w:rsidR="00591E9C" w:rsidRDefault="00591E9C"/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591E9C" w:rsidRDefault="00591E9C"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B514F3">
            <w:instrText>MACROBUTTON DoFieldClick [Your Name]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</w:p>
        <w:p w:rsidR="00591E9C" w:rsidRDefault="00591E9C"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B514F3">
            <w:instrText>MACROBUTTON DoFieldClick [Street Address, City, ST  ZIP Code]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  <w:r w:rsidR="00B514F3">
            <w:t xml:space="preserve"> </w: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B514F3">
            <w:instrText>MACROBUTTON DoFieldClick [phone]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  <w:r w:rsidR="00B514F3">
            <w:t xml:space="preserve"> </w: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B514F3">
            <w:instrText>MACROBUTTON DoFieldClick [e-mail]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</w:p>
      </w:tc>
    </w:tr>
  </w:tbl>
  <w:p w:rsidR="00591E9C" w:rsidRDefault="00591E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1F6" w:rsidRDefault="006071F6">
      <w:r>
        <w:separator/>
      </w:r>
    </w:p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</w:footnote>
  <w:footnote w:type="continuationSeparator" w:id="0">
    <w:p w:rsidR="006071F6" w:rsidRDefault="006071F6">
      <w:r>
        <w:continuationSeparator/>
      </w:r>
    </w:p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  <w:p w:rsidR="006071F6" w:rsidRDefault="006071F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6071F6"/>
    <w:rsid w:val="000A0A20"/>
    <w:rsid w:val="000B7593"/>
    <w:rsid w:val="00141A24"/>
    <w:rsid w:val="00181594"/>
    <w:rsid w:val="0036148E"/>
    <w:rsid w:val="003A333C"/>
    <w:rsid w:val="004561D9"/>
    <w:rsid w:val="00591E9C"/>
    <w:rsid w:val="005F07AC"/>
    <w:rsid w:val="006071F6"/>
    <w:rsid w:val="00736D41"/>
    <w:rsid w:val="007603F1"/>
    <w:rsid w:val="00880045"/>
    <w:rsid w:val="009E286B"/>
    <w:rsid w:val="00A10373"/>
    <w:rsid w:val="00B514F3"/>
    <w:rsid w:val="00BB7544"/>
    <w:rsid w:val="00C510FA"/>
    <w:rsid w:val="00C55558"/>
    <w:rsid w:val="00CA0BAE"/>
    <w:rsid w:val="00F06618"/>
    <w:rsid w:val="00FC20B6"/>
    <w:rsid w:val="00FC4A6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9D314C5-2944-4059-998C-7B4A3E88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1"/>
    <w:lsdException w:name="heading 3" w:uiPriority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o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FEF7F88EC14B9083820ADECDC72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E88F1-59FB-4F75-906A-2BC6D6997833}"/>
      </w:docPartPr>
      <w:docPartBody>
        <w:p w:rsidR="00000000" w:rsidRDefault="00ED7C6D">
          <w:pPr>
            <w:pStyle w:val="38FEF7F88EC14B9083820ADECDC72AF1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D0C9EAC5790445DCB51A2D1B191D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A7AB6-9CF1-4EC3-8CF1-CE300B8B81C5}"/>
      </w:docPartPr>
      <w:docPartBody>
        <w:p w:rsidR="00000000" w:rsidRDefault="00ED7C6D">
          <w:pPr>
            <w:pStyle w:val="D0C9EAC5790445DCB51A2D1B191DFA77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ACC0AF541B684CEA881CD8E6114D5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17BF4-F0A3-4032-9D48-2EC0B94EC078}"/>
      </w:docPartPr>
      <w:docPartBody>
        <w:p w:rsidR="00000000" w:rsidRDefault="00ED7C6D">
          <w:pPr>
            <w:pStyle w:val="ACC0AF541B684CEA881CD8E6114D536A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9EFE06E6B7824A80ABA67C5B33549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0A710-CB20-4A88-8B00-3AE90CA2C65B}"/>
      </w:docPartPr>
      <w:docPartBody>
        <w:p w:rsidR="00000000" w:rsidRDefault="00ED7C6D">
          <w:pPr>
            <w:pStyle w:val="9EFE06E6B7824A80ABA67C5B335493DC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69737E63F3514EF2AF454063D4831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3E8CA-09F9-41BD-A093-82204C5DFF58}"/>
      </w:docPartPr>
      <w:docPartBody>
        <w:p w:rsidR="00000000" w:rsidRDefault="00ED7C6D" w:rsidP="00ED7C6D">
          <w:pPr>
            <w:pStyle w:val="69737E63F3514EF2AF454063D4831A21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6D"/>
    <w:rsid w:val="00E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7204BE57C34FA2A656300B71CE1505">
    <w:name w:val="D67204BE57C34FA2A656300B71CE1505"/>
  </w:style>
  <w:style w:type="paragraph" w:customStyle="1" w:styleId="CE3E4AD8D0974AD0B0C0DC901779C60F">
    <w:name w:val="CE3E4AD8D0974AD0B0C0DC901779C60F"/>
  </w:style>
  <w:style w:type="paragraph" w:customStyle="1" w:styleId="EBDE102DF7FD4509B9898449A66381CE">
    <w:name w:val="EBDE102DF7FD4509B9898449A66381CE"/>
  </w:style>
  <w:style w:type="paragraph" w:customStyle="1" w:styleId="7BF559964BD94AD4BDED4EC8D9A503F8">
    <w:name w:val="7BF559964BD94AD4BDED4EC8D9A503F8"/>
  </w:style>
  <w:style w:type="paragraph" w:customStyle="1" w:styleId="440CE26772D74157AD8A86F694438DBB">
    <w:name w:val="440CE26772D74157AD8A86F694438DBB"/>
  </w:style>
  <w:style w:type="paragraph" w:customStyle="1" w:styleId="9682939EC6904D9080872037E3E6CB6A">
    <w:name w:val="9682939EC6904D9080872037E3E6CB6A"/>
  </w:style>
  <w:style w:type="paragraph" w:customStyle="1" w:styleId="00403FC91C6D43EEB0D55859D461AD72">
    <w:name w:val="00403FC91C6D43EEB0D55859D461AD72"/>
  </w:style>
  <w:style w:type="paragraph" w:customStyle="1" w:styleId="DEA8DF185BF8447D852A8519908C6FD0">
    <w:name w:val="DEA8DF185BF8447D852A8519908C6FD0"/>
  </w:style>
  <w:style w:type="character" w:styleId="PlaceholderText">
    <w:name w:val="Placeholder Text"/>
    <w:basedOn w:val="DefaultParagraphFont"/>
    <w:uiPriority w:val="99"/>
    <w:unhideWhenUsed/>
    <w:rsid w:val="00ED7C6D"/>
    <w:rPr>
      <w:color w:val="808080"/>
    </w:rPr>
  </w:style>
  <w:style w:type="paragraph" w:customStyle="1" w:styleId="38FEF7F88EC14B9083820ADECDC72AF1">
    <w:name w:val="38FEF7F88EC14B9083820ADECDC72AF1"/>
  </w:style>
  <w:style w:type="paragraph" w:customStyle="1" w:styleId="D0C9EAC5790445DCB51A2D1B191DFA77">
    <w:name w:val="D0C9EAC5790445DCB51A2D1B191DFA77"/>
  </w:style>
  <w:style w:type="paragraph" w:customStyle="1" w:styleId="C0D16916B61F4028891D897E849F39AA">
    <w:name w:val="C0D16916B61F4028891D897E849F39AA"/>
  </w:style>
  <w:style w:type="paragraph" w:customStyle="1" w:styleId="B83993EAFACD46ED8F81CF463B5BAAE6">
    <w:name w:val="B83993EAFACD46ED8F81CF463B5BAAE6"/>
  </w:style>
  <w:style w:type="paragraph" w:customStyle="1" w:styleId="30B7DDBE6DB04354A7DBFA6BA59F82B8">
    <w:name w:val="30B7DDBE6DB04354A7DBFA6BA59F82B8"/>
  </w:style>
  <w:style w:type="paragraph" w:customStyle="1" w:styleId="58260AAC94274FAFBDB188F483F8346B">
    <w:name w:val="58260AAC94274FAFBDB188F483F8346B"/>
  </w:style>
  <w:style w:type="paragraph" w:customStyle="1" w:styleId="35EDDE40D57642E196334C645EC44D1B">
    <w:name w:val="35EDDE40D57642E196334C645EC44D1B"/>
  </w:style>
  <w:style w:type="paragraph" w:customStyle="1" w:styleId="23EB7626900E4E079EEC9B71E3A23160">
    <w:name w:val="23EB7626900E4E079EEC9B71E3A23160"/>
  </w:style>
  <w:style w:type="paragraph" w:customStyle="1" w:styleId="ACC0AF541B684CEA881CD8E6114D536A">
    <w:name w:val="ACC0AF541B684CEA881CD8E6114D536A"/>
  </w:style>
  <w:style w:type="paragraph" w:customStyle="1" w:styleId="9EFE06E6B7824A80ABA67C5B335493DC">
    <w:name w:val="9EFE06E6B7824A80ABA67C5B335493DC"/>
  </w:style>
  <w:style w:type="paragraph" w:customStyle="1" w:styleId="F90DDCFABA9D454F8F7152AF277F6EFB">
    <w:name w:val="F90DDCFABA9D454F8F7152AF277F6EFB"/>
  </w:style>
  <w:style w:type="paragraph" w:customStyle="1" w:styleId="26A031DEAA4B4D74BCD374AC6C19626C">
    <w:name w:val="26A031DEAA4B4D74BCD374AC6C19626C"/>
  </w:style>
  <w:style w:type="paragraph" w:customStyle="1" w:styleId="E85C7EBB3C4C4B0D944F48650F74FEFA">
    <w:name w:val="E85C7EBB3C4C4B0D944F48650F74FEFA"/>
  </w:style>
  <w:style w:type="paragraph" w:customStyle="1" w:styleId="C1D445A4ED454615B7BE6B73923686F4">
    <w:name w:val="C1D445A4ED454615B7BE6B73923686F4"/>
  </w:style>
  <w:style w:type="paragraph" w:customStyle="1" w:styleId="228BFDFE3A1940A78951A7A5804DA918">
    <w:name w:val="228BFDFE3A1940A78951A7A5804DA918"/>
  </w:style>
  <w:style w:type="paragraph" w:customStyle="1" w:styleId="B9B9665E75E24380BD6AA603B7870682">
    <w:name w:val="B9B9665E75E24380BD6AA603B7870682"/>
  </w:style>
  <w:style w:type="paragraph" w:customStyle="1" w:styleId="E9C445DEE5104A7382A4EC314CAE63FD">
    <w:name w:val="E9C445DEE5104A7382A4EC314CAE63FD"/>
  </w:style>
  <w:style w:type="paragraph" w:customStyle="1" w:styleId="582B4925EE3F4AB2A2D29B43397B6ED1">
    <w:name w:val="582B4925EE3F4AB2A2D29B43397B6ED1"/>
  </w:style>
  <w:style w:type="paragraph" w:customStyle="1" w:styleId="65CDD21BB3DD4DF4BB7D9C399E692AF2">
    <w:name w:val="65CDD21BB3DD4DF4BB7D9C399E692AF2"/>
  </w:style>
  <w:style w:type="paragraph" w:customStyle="1" w:styleId="150EDF41C2B84E5582470E2D0C25C07F">
    <w:name w:val="150EDF41C2B84E5582470E2D0C25C07F"/>
  </w:style>
  <w:style w:type="paragraph" w:customStyle="1" w:styleId="76C176A5B6914F21ADA1863AB83388A2">
    <w:name w:val="76C176A5B6914F21ADA1863AB83388A2"/>
  </w:style>
  <w:style w:type="paragraph" w:customStyle="1" w:styleId="668E215BB1EC4FBD8DCC51ECA3FACAFE">
    <w:name w:val="668E215BB1EC4FBD8DCC51ECA3FACAFE"/>
  </w:style>
  <w:style w:type="paragraph" w:customStyle="1" w:styleId="BA3358CEF6804269B5BB5998CF90F3DD">
    <w:name w:val="BA3358CEF6804269B5BB5998CF90F3DD"/>
  </w:style>
  <w:style w:type="paragraph" w:customStyle="1" w:styleId="B8BCDB8AB3FE424F85E01D6A1A89C536">
    <w:name w:val="B8BCDB8AB3FE424F85E01D6A1A89C536"/>
  </w:style>
  <w:style w:type="paragraph" w:customStyle="1" w:styleId="E0B5861875C0403ABA52B4DA558F2A20">
    <w:name w:val="E0B5861875C0403ABA52B4DA558F2A20"/>
  </w:style>
  <w:style w:type="paragraph" w:customStyle="1" w:styleId="6B612A4402EF4F7C8DE104E4011AEA47">
    <w:name w:val="6B612A4402EF4F7C8DE104E4011AEA47"/>
  </w:style>
  <w:style w:type="paragraph" w:customStyle="1" w:styleId="15FD60988BCE484BB6E7E78EE734EF6A">
    <w:name w:val="15FD60988BCE484BB6E7E78EE734EF6A"/>
  </w:style>
  <w:style w:type="paragraph" w:customStyle="1" w:styleId="ACCCCD42628E49A2BDC3C2BAF0B61006">
    <w:name w:val="ACCCCD42628E49A2BDC3C2BAF0B61006"/>
  </w:style>
  <w:style w:type="paragraph" w:customStyle="1" w:styleId="31B95C41D88B4E3D9243EDC6272E9DFA">
    <w:name w:val="31B95C41D88B4E3D9243EDC6272E9DFA"/>
  </w:style>
  <w:style w:type="paragraph" w:customStyle="1" w:styleId="C07BC0D165354D30B27486A0D22F8BD1">
    <w:name w:val="C07BC0D165354D30B27486A0D22F8BD1"/>
  </w:style>
  <w:style w:type="paragraph" w:customStyle="1" w:styleId="FF5C9D17BF554BFE85BB01AADFF520D0">
    <w:name w:val="FF5C9D17BF554BFE85BB01AADFF520D0"/>
  </w:style>
  <w:style w:type="paragraph" w:customStyle="1" w:styleId="B27880FD0CB848269227545DAF920EB1">
    <w:name w:val="B27880FD0CB848269227545DAF920EB1"/>
  </w:style>
  <w:style w:type="paragraph" w:customStyle="1" w:styleId="B223ABFCCB27409E8BFEA4044E983468">
    <w:name w:val="B223ABFCCB27409E8BFEA4044E983468"/>
  </w:style>
  <w:style w:type="paragraph" w:customStyle="1" w:styleId="B0E6E9F9156943DC82065291C6561058">
    <w:name w:val="B0E6E9F9156943DC82065291C6561058"/>
  </w:style>
  <w:style w:type="paragraph" w:customStyle="1" w:styleId="84CA611D178F412293792BD51D0EA93E">
    <w:name w:val="84CA611D178F412293792BD51D0EA93E"/>
  </w:style>
  <w:style w:type="paragraph" w:customStyle="1" w:styleId="2FBDDDE9A1C3458FB5FF50A030168CAD">
    <w:name w:val="2FBDDDE9A1C3458FB5FF50A030168CAD"/>
    <w:rsid w:val="00ED7C6D"/>
  </w:style>
  <w:style w:type="paragraph" w:customStyle="1" w:styleId="AFFCB92E31184EDF97EB4631E4993A1C">
    <w:name w:val="AFFCB92E31184EDF97EB4631E4993A1C"/>
    <w:rsid w:val="00ED7C6D"/>
  </w:style>
  <w:style w:type="paragraph" w:customStyle="1" w:styleId="E612F3F92C404ADC9662BE3EDD8ABC01">
    <w:name w:val="E612F3F92C404ADC9662BE3EDD8ABC01"/>
    <w:rsid w:val="00ED7C6D"/>
  </w:style>
  <w:style w:type="paragraph" w:customStyle="1" w:styleId="F00D6B8563E94BA58882A7DF5D36FC3D">
    <w:name w:val="F00D6B8563E94BA58882A7DF5D36FC3D"/>
    <w:rsid w:val="00ED7C6D"/>
  </w:style>
  <w:style w:type="paragraph" w:customStyle="1" w:styleId="D545FBC0CC4645AEB37D80D45BDEFE65">
    <w:name w:val="D545FBC0CC4645AEB37D80D45BDEFE65"/>
    <w:rsid w:val="00ED7C6D"/>
  </w:style>
  <w:style w:type="paragraph" w:customStyle="1" w:styleId="F3E8F6F1642948FF9797720954B5CF39">
    <w:name w:val="F3E8F6F1642948FF9797720954B5CF39"/>
    <w:rsid w:val="00ED7C6D"/>
  </w:style>
  <w:style w:type="paragraph" w:customStyle="1" w:styleId="69737E63F3514EF2AF454063D4831A21">
    <w:name w:val="69737E63F3514EF2AF454063D4831A21"/>
    <w:rsid w:val="00ED7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18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theme)</dc:title>
  <dc:subject/>
  <dc:creator>Stuart Olsen</dc:creator>
  <cp:keywords/>
  <cp:lastModifiedBy>Stuart Olsen</cp:lastModifiedBy>
  <cp:revision>19</cp:revision>
  <cp:lastPrinted>2006-08-01T17:47:00Z</cp:lastPrinted>
  <dcterms:created xsi:type="dcterms:W3CDTF">2014-12-01T12:09:00Z</dcterms:created>
  <dcterms:modified xsi:type="dcterms:W3CDTF">2014-12-01T12:27:00Z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